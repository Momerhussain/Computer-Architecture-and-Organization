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0E70" w14:textId="574D51EC" w:rsidR="002E514E" w:rsidRDefault="00134FBD" w:rsidP="00DD5C72">
      <w:pPr>
        <w:pStyle w:val="Heading1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Organization &amp; Architecture</w:t>
      </w:r>
    </w:p>
    <w:p w14:paraId="7A51DE10" w14:textId="565E272B" w:rsidR="001C3A7A" w:rsidRDefault="001C6A91" w:rsidP="00DD5C72">
      <w:pPr>
        <w:pStyle w:val="Heading1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134FBD">
        <w:rPr>
          <w:rFonts w:ascii="Times New Roman" w:hAnsi="Times New Roman"/>
          <w:b/>
        </w:rPr>
        <w:t>CE</w:t>
      </w:r>
      <w:r>
        <w:rPr>
          <w:rFonts w:ascii="Times New Roman" w:hAnsi="Times New Roman"/>
          <w:b/>
        </w:rPr>
        <w:t>-</w:t>
      </w:r>
      <w:r w:rsidR="00134FBD">
        <w:rPr>
          <w:rFonts w:ascii="Times New Roman" w:hAnsi="Times New Roman"/>
          <w:b/>
        </w:rPr>
        <w:t>207</w:t>
      </w:r>
      <w:r w:rsidR="001C3A7A" w:rsidRPr="002E7157">
        <w:rPr>
          <w:rFonts w:ascii="Times New Roman" w:hAnsi="Times New Roman"/>
          <w:b/>
        </w:rPr>
        <w:t>)</w:t>
      </w:r>
    </w:p>
    <w:p w14:paraId="31C103EC" w14:textId="3D643739" w:rsidR="001C3A7A" w:rsidRDefault="001C6A91" w:rsidP="00DD5C72">
      <w:pPr>
        <w:pStyle w:val="Heading2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Fall</w:t>
      </w:r>
      <w:r w:rsidR="00DD2EC2" w:rsidRPr="002E7157">
        <w:rPr>
          <w:rFonts w:ascii="Times New Roman" w:hAnsi="Times New Roman"/>
        </w:rPr>
        <w:t xml:space="preserve"> Semester 201</w:t>
      </w:r>
      <w:r w:rsidR="00134FBD">
        <w:rPr>
          <w:rFonts w:ascii="Times New Roman" w:hAnsi="Times New Roman"/>
        </w:rPr>
        <w:t>8</w:t>
      </w:r>
    </w:p>
    <w:p w14:paraId="54C0552B" w14:textId="77777777" w:rsidR="00623438" w:rsidRPr="00623438" w:rsidRDefault="00623438" w:rsidP="00DD5C72">
      <w:pPr>
        <w:jc w:val="center"/>
      </w:pPr>
    </w:p>
    <w:p w14:paraId="719023B1" w14:textId="77777777" w:rsidR="000A78BB" w:rsidRPr="000A78BB" w:rsidRDefault="000A78BB" w:rsidP="00DD5C72">
      <w:pPr>
        <w:jc w:val="center"/>
      </w:pPr>
    </w:p>
    <w:p w14:paraId="41B62BAC" w14:textId="77777777" w:rsidR="001C3A7A" w:rsidRDefault="00717235" w:rsidP="00DD5C72">
      <w:pPr>
        <w:jc w:val="center"/>
      </w:pPr>
      <w:r>
        <w:rPr>
          <w:noProof/>
        </w:rPr>
        <w:drawing>
          <wp:inline distT="0" distB="0" distL="0" distR="0" wp14:anchorId="716D30DD" wp14:editId="04F88D71">
            <wp:extent cx="1828799" cy="1606164"/>
            <wp:effectExtent l="0" t="0" r="635" b="0"/>
            <wp:docPr id="1" name="Picture 1" descr="SSUET 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UET LOGO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60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2E65" w14:textId="77777777" w:rsidR="001C3A7A" w:rsidRDefault="001C3A7A" w:rsidP="00DD5C72">
      <w:pPr>
        <w:jc w:val="center"/>
      </w:pPr>
    </w:p>
    <w:p w14:paraId="5C1E820D" w14:textId="77777777" w:rsidR="001C3A7A" w:rsidRDefault="001C3A7A" w:rsidP="00DD5C72">
      <w:pPr>
        <w:jc w:val="center"/>
      </w:pPr>
    </w:p>
    <w:p w14:paraId="197010C1" w14:textId="77777777" w:rsidR="002E7157" w:rsidRPr="00594631" w:rsidRDefault="002E7157" w:rsidP="00DD5C72">
      <w:pPr>
        <w:pStyle w:val="Heading3"/>
        <w:rPr>
          <w:rFonts w:ascii="Times New Roman" w:hAnsi="Times New Roman"/>
          <w:szCs w:val="32"/>
          <w:u w:val="single"/>
        </w:rPr>
      </w:pPr>
      <w:r w:rsidRPr="00594631">
        <w:rPr>
          <w:rFonts w:ascii="Times New Roman" w:hAnsi="Times New Roman"/>
          <w:b/>
          <w:szCs w:val="32"/>
          <w:u w:val="single"/>
        </w:rPr>
        <w:t>S</w:t>
      </w:r>
      <w:r w:rsidR="00594631">
        <w:rPr>
          <w:rFonts w:ascii="Times New Roman" w:hAnsi="Times New Roman"/>
          <w:b/>
          <w:szCs w:val="32"/>
          <w:u w:val="single"/>
        </w:rPr>
        <w:t>ubmitted By</w:t>
      </w:r>
      <w:r w:rsidRPr="00594631">
        <w:rPr>
          <w:rFonts w:ascii="Times New Roman" w:hAnsi="Times New Roman"/>
          <w:szCs w:val="32"/>
          <w:u w:val="single"/>
        </w:rPr>
        <w:t>:</w:t>
      </w:r>
    </w:p>
    <w:p w14:paraId="7B3F8265" w14:textId="77777777" w:rsidR="002E7157" w:rsidRPr="00594631" w:rsidRDefault="002E7157" w:rsidP="00DD5C72">
      <w:pPr>
        <w:jc w:val="center"/>
        <w:rPr>
          <w:sz w:val="32"/>
          <w:szCs w:val="32"/>
        </w:rPr>
      </w:pPr>
      <w:bookmarkStart w:id="0" w:name="_GoBack"/>
      <w:bookmarkEnd w:id="0"/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6070"/>
        <w:gridCol w:w="2570"/>
      </w:tblGrid>
      <w:tr w:rsidR="00594631" w:rsidRPr="005D74B5" w14:paraId="16E2E451" w14:textId="77777777" w:rsidTr="005D74B5">
        <w:trPr>
          <w:jc w:val="center"/>
        </w:trPr>
        <w:tc>
          <w:tcPr>
            <w:tcW w:w="6070" w:type="dxa"/>
          </w:tcPr>
          <w:p w14:paraId="4E7A4511" w14:textId="450EEFD7" w:rsidR="00594631" w:rsidRPr="005D74B5" w:rsidRDefault="00E35D35" w:rsidP="00DD5C72">
            <w:pPr>
              <w:jc w:val="center"/>
              <w:rPr>
                <w:spacing w:val="20"/>
                <w:sz w:val="32"/>
                <w:szCs w:val="32"/>
              </w:rPr>
            </w:pPr>
            <w:proofErr w:type="spellStart"/>
            <w:r>
              <w:rPr>
                <w:spacing w:val="20"/>
                <w:sz w:val="32"/>
                <w:szCs w:val="32"/>
              </w:rPr>
              <w:t>M.Omer</w:t>
            </w:r>
            <w:proofErr w:type="spellEnd"/>
            <w:r>
              <w:rPr>
                <w:spacing w:val="20"/>
                <w:sz w:val="32"/>
                <w:szCs w:val="32"/>
              </w:rPr>
              <w:t xml:space="preserve"> Hussain</w:t>
            </w:r>
            <w:r w:rsidR="00282828">
              <w:rPr>
                <w:spacing w:val="20"/>
                <w:sz w:val="32"/>
                <w:szCs w:val="32"/>
              </w:rPr>
              <w:t xml:space="preserve"> </w:t>
            </w:r>
          </w:p>
        </w:tc>
        <w:tc>
          <w:tcPr>
            <w:tcW w:w="2570" w:type="dxa"/>
          </w:tcPr>
          <w:p w14:paraId="43B87810" w14:textId="77777777" w:rsidR="00594631" w:rsidRPr="005D74B5" w:rsidRDefault="00C21C78" w:rsidP="00DD5C72">
            <w:pPr>
              <w:jc w:val="center"/>
              <w:rPr>
                <w:spacing w:val="20"/>
                <w:sz w:val="32"/>
                <w:szCs w:val="32"/>
              </w:rPr>
            </w:pPr>
            <w:r w:rsidRPr="005D74B5">
              <w:rPr>
                <w:spacing w:val="20"/>
                <w:sz w:val="32"/>
                <w:szCs w:val="32"/>
              </w:rPr>
              <w:t>2017-S</w:t>
            </w:r>
            <w:r w:rsidR="00594631" w:rsidRPr="005D74B5">
              <w:rPr>
                <w:spacing w:val="20"/>
                <w:sz w:val="32"/>
                <w:szCs w:val="32"/>
              </w:rPr>
              <w:t>E-</w:t>
            </w:r>
            <w:r w:rsidR="001C6A91">
              <w:rPr>
                <w:spacing w:val="20"/>
                <w:sz w:val="32"/>
                <w:szCs w:val="32"/>
              </w:rPr>
              <w:t>258</w:t>
            </w:r>
          </w:p>
        </w:tc>
      </w:tr>
      <w:tr w:rsidR="00282828" w:rsidRPr="005D74B5" w14:paraId="411BDC21" w14:textId="77777777" w:rsidTr="005D74B5">
        <w:trPr>
          <w:jc w:val="center"/>
        </w:trPr>
        <w:tc>
          <w:tcPr>
            <w:tcW w:w="6070" w:type="dxa"/>
          </w:tcPr>
          <w:p w14:paraId="195DBD7D" w14:textId="69044AE1" w:rsidR="00282828" w:rsidRDefault="00282828" w:rsidP="00DD5C72">
            <w:pPr>
              <w:jc w:val="center"/>
              <w:rPr>
                <w:spacing w:val="20"/>
                <w:sz w:val="32"/>
                <w:szCs w:val="32"/>
              </w:rPr>
            </w:pPr>
          </w:p>
        </w:tc>
        <w:tc>
          <w:tcPr>
            <w:tcW w:w="2570" w:type="dxa"/>
          </w:tcPr>
          <w:p w14:paraId="3C3B1184" w14:textId="08DEDE56" w:rsidR="00282828" w:rsidRPr="005D74B5" w:rsidRDefault="00282828" w:rsidP="00DD5C72">
            <w:pPr>
              <w:jc w:val="center"/>
              <w:rPr>
                <w:spacing w:val="20"/>
                <w:sz w:val="32"/>
                <w:szCs w:val="32"/>
              </w:rPr>
            </w:pPr>
          </w:p>
        </w:tc>
      </w:tr>
      <w:tr w:rsidR="00282828" w:rsidRPr="005D74B5" w14:paraId="15A7A1A9" w14:textId="77777777" w:rsidTr="005D74B5">
        <w:trPr>
          <w:jc w:val="center"/>
        </w:trPr>
        <w:tc>
          <w:tcPr>
            <w:tcW w:w="6070" w:type="dxa"/>
          </w:tcPr>
          <w:p w14:paraId="64D8BC65" w14:textId="3A403EAE" w:rsidR="00282828" w:rsidRDefault="00282828" w:rsidP="00DD5C72">
            <w:pPr>
              <w:jc w:val="center"/>
              <w:rPr>
                <w:spacing w:val="20"/>
                <w:sz w:val="32"/>
                <w:szCs w:val="32"/>
              </w:rPr>
            </w:pPr>
          </w:p>
        </w:tc>
        <w:tc>
          <w:tcPr>
            <w:tcW w:w="2570" w:type="dxa"/>
          </w:tcPr>
          <w:p w14:paraId="69C069CC" w14:textId="64B97812" w:rsidR="00282828" w:rsidRDefault="00282828" w:rsidP="00DD5C72">
            <w:pPr>
              <w:jc w:val="center"/>
              <w:rPr>
                <w:spacing w:val="20"/>
                <w:sz w:val="32"/>
                <w:szCs w:val="32"/>
              </w:rPr>
            </w:pPr>
          </w:p>
        </w:tc>
      </w:tr>
    </w:tbl>
    <w:p w14:paraId="5AF18F1C" w14:textId="77777777" w:rsidR="002E7157" w:rsidRPr="00594631" w:rsidRDefault="002E7157" w:rsidP="00DD5C72">
      <w:pPr>
        <w:pStyle w:val="Heading3"/>
        <w:rPr>
          <w:szCs w:val="32"/>
        </w:rPr>
      </w:pPr>
    </w:p>
    <w:p w14:paraId="000C004A" w14:textId="77777777" w:rsidR="00282828" w:rsidRPr="00DD5C72" w:rsidRDefault="00594631" w:rsidP="00DD5C72">
      <w:pPr>
        <w:pStyle w:val="Heading3"/>
        <w:rPr>
          <w:rFonts w:ascii="Times New Roman" w:hAnsi="Times New Roman"/>
          <w:b/>
          <w:szCs w:val="32"/>
          <w:u w:val="single"/>
        </w:rPr>
      </w:pPr>
      <w:r w:rsidRPr="00594631">
        <w:rPr>
          <w:rFonts w:ascii="Times New Roman" w:hAnsi="Times New Roman"/>
          <w:b/>
          <w:szCs w:val="32"/>
          <w:u w:val="single"/>
        </w:rPr>
        <w:t>S</w:t>
      </w:r>
      <w:r>
        <w:rPr>
          <w:rFonts w:ascii="Times New Roman" w:hAnsi="Times New Roman"/>
          <w:b/>
          <w:szCs w:val="32"/>
          <w:u w:val="single"/>
        </w:rPr>
        <w:t>ubmitted To</w:t>
      </w:r>
      <w:r w:rsidR="002E7157" w:rsidRPr="00594631">
        <w:rPr>
          <w:rFonts w:ascii="Times New Roman" w:hAnsi="Times New Roman"/>
          <w:b/>
          <w:szCs w:val="32"/>
          <w:u w:val="single"/>
        </w:rPr>
        <w:t>:</w:t>
      </w:r>
    </w:p>
    <w:p w14:paraId="7679D9C0" w14:textId="77777777" w:rsidR="00134FBD" w:rsidRDefault="00134FBD" w:rsidP="00DD5C72">
      <w:pPr>
        <w:pStyle w:val="Heading3"/>
        <w:tabs>
          <w:tab w:val="left" w:pos="3381"/>
        </w:tabs>
        <w:rPr>
          <w:rFonts w:ascii="Times New Roman" w:hAnsi="Times New Roman"/>
          <w:sz w:val="40"/>
          <w:szCs w:val="40"/>
        </w:rPr>
      </w:pPr>
    </w:p>
    <w:p w14:paraId="6773C590" w14:textId="549F1873" w:rsidR="00E35D35" w:rsidRPr="00282828" w:rsidRDefault="00282828" w:rsidP="00DD5C72">
      <w:pPr>
        <w:pStyle w:val="Heading3"/>
        <w:tabs>
          <w:tab w:val="left" w:pos="3381"/>
        </w:tabs>
        <w:rPr>
          <w:rFonts w:ascii="Times New Roman" w:hAnsi="Times New Roman"/>
          <w:sz w:val="40"/>
          <w:szCs w:val="40"/>
        </w:rPr>
      </w:pPr>
      <w:proofErr w:type="gramStart"/>
      <w:r w:rsidRPr="00282828">
        <w:rPr>
          <w:rFonts w:ascii="Times New Roman" w:hAnsi="Times New Roman"/>
          <w:sz w:val="40"/>
          <w:szCs w:val="40"/>
        </w:rPr>
        <w:t xml:space="preserve">Ma’am  </w:t>
      </w:r>
      <w:proofErr w:type="spellStart"/>
      <w:r w:rsidR="00134FBD">
        <w:rPr>
          <w:rFonts w:ascii="Times New Roman" w:hAnsi="Times New Roman"/>
          <w:sz w:val="40"/>
          <w:szCs w:val="40"/>
        </w:rPr>
        <w:t>Urooj</w:t>
      </w:r>
      <w:proofErr w:type="spellEnd"/>
      <w:proofErr w:type="gramEnd"/>
    </w:p>
    <w:p w14:paraId="412DEFBE" w14:textId="77777777" w:rsidR="00282828" w:rsidRDefault="00282828" w:rsidP="00DD5C72">
      <w:pPr>
        <w:jc w:val="center"/>
      </w:pPr>
    </w:p>
    <w:p w14:paraId="1A532AE3" w14:textId="77777777" w:rsidR="00282828" w:rsidRDefault="00282828" w:rsidP="00DD5C72">
      <w:pPr>
        <w:jc w:val="center"/>
      </w:pPr>
    </w:p>
    <w:p w14:paraId="03A0F84C" w14:textId="77777777" w:rsidR="00282828" w:rsidRDefault="00282828" w:rsidP="00DD5C72">
      <w:pPr>
        <w:jc w:val="center"/>
      </w:pPr>
    </w:p>
    <w:p w14:paraId="51622711" w14:textId="77777777" w:rsidR="00282828" w:rsidRPr="00282828" w:rsidRDefault="00282828" w:rsidP="00DD5C72">
      <w:pPr>
        <w:jc w:val="center"/>
      </w:pPr>
    </w:p>
    <w:p w14:paraId="3D819E81" w14:textId="77777777" w:rsidR="002E514E" w:rsidRDefault="002E514E" w:rsidP="00DD5C72">
      <w:pPr>
        <w:jc w:val="center"/>
      </w:pPr>
    </w:p>
    <w:p w14:paraId="30AA80D9" w14:textId="77777777" w:rsidR="002E514E" w:rsidRPr="002E514E" w:rsidRDefault="00F92916" w:rsidP="00DD5C72">
      <w:pPr>
        <w:pBdr>
          <w:top w:val="single" w:sz="24" w:space="1" w:color="auto"/>
        </w:pBdr>
        <w:jc w:val="center"/>
        <w:rPr>
          <w:b/>
          <w:sz w:val="40"/>
        </w:rPr>
      </w:pPr>
      <w:r>
        <w:rPr>
          <w:b/>
          <w:sz w:val="32"/>
        </w:rPr>
        <w:t>Software</w:t>
      </w:r>
      <w:r w:rsidR="001C3A7A" w:rsidRPr="002E514E">
        <w:rPr>
          <w:b/>
          <w:sz w:val="32"/>
        </w:rPr>
        <w:t xml:space="preserve"> Engineering Department</w:t>
      </w:r>
    </w:p>
    <w:p w14:paraId="181DD156" w14:textId="77777777" w:rsidR="002E514E" w:rsidRPr="002E514E" w:rsidRDefault="001C3A7A" w:rsidP="00DD5C72">
      <w:pPr>
        <w:jc w:val="center"/>
        <w:rPr>
          <w:sz w:val="32"/>
        </w:rPr>
      </w:pPr>
      <w:r w:rsidRPr="002E514E">
        <w:rPr>
          <w:sz w:val="32"/>
        </w:rPr>
        <w:t>Sir Syed University of Engineering &amp; Technology</w:t>
      </w:r>
    </w:p>
    <w:p w14:paraId="4AF4952D" w14:textId="77777777" w:rsidR="002E514E" w:rsidRPr="002E514E" w:rsidRDefault="001C3A7A" w:rsidP="00DD5C72">
      <w:pPr>
        <w:jc w:val="center"/>
        <w:rPr>
          <w:sz w:val="32"/>
        </w:rPr>
      </w:pPr>
      <w:r w:rsidRPr="002E514E">
        <w:rPr>
          <w:sz w:val="32"/>
        </w:rPr>
        <w:t xml:space="preserve">University Road, </w:t>
      </w:r>
      <w:smartTag w:uri="urn:schemas-microsoft-com:office:smarttags" w:element="City">
        <w:smartTag w:uri="urn:schemas-microsoft-com:office:smarttags" w:element="place">
          <w:r w:rsidRPr="002E514E">
            <w:rPr>
              <w:sz w:val="32"/>
            </w:rPr>
            <w:t>Karachi</w:t>
          </w:r>
        </w:smartTag>
      </w:smartTag>
      <w:r w:rsidRPr="002E514E">
        <w:rPr>
          <w:sz w:val="32"/>
        </w:rPr>
        <w:t xml:space="preserve"> 75300</w:t>
      </w:r>
    </w:p>
    <w:p w14:paraId="240BBD62" w14:textId="77777777" w:rsidR="001C3A7A" w:rsidRPr="002E514E" w:rsidRDefault="001C3A7A" w:rsidP="00DD5C72">
      <w:pPr>
        <w:jc w:val="center"/>
        <w:rPr>
          <w:sz w:val="32"/>
        </w:rPr>
      </w:pPr>
      <w:r w:rsidRPr="002E514E">
        <w:rPr>
          <w:sz w:val="32"/>
        </w:rPr>
        <w:t>http://www.ssuet.edu.pk</w:t>
      </w:r>
    </w:p>
    <w:sectPr w:rsidR="001C3A7A" w:rsidRPr="002E514E">
      <w:headerReference w:type="default" r:id="rId8"/>
      <w:pgSz w:w="11909" w:h="16834" w:code="9"/>
      <w:pgMar w:top="1440" w:right="100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8594A" w14:textId="77777777" w:rsidR="00BA27EC" w:rsidRDefault="00BA27EC">
      <w:r>
        <w:separator/>
      </w:r>
    </w:p>
  </w:endnote>
  <w:endnote w:type="continuationSeparator" w:id="0">
    <w:p w14:paraId="2FFA0FDF" w14:textId="77777777" w:rsidR="00BA27EC" w:rsidRDefault="00BA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9683A" w14:textId="77777777" w:rsidR="00BA27EC" w:rsidRDefault="00BA27EC">
      <w:r>
        <w:separator/>
      </w:r>
    </w:p>
  </w:footnote>
  <w:footnote w:type="continuationSeparator" w:id="0">
    <w:p w14:paraId="00E44D5C" w14:textId="77777777" w:rsidR="00BA27EC" w:rsidRDefault="00BA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19C2" w14:textId="77777777" w:rsidR="00623438" w:rsidRPr="00721C19" w:rsidRDefault="00623438" w:rsidP="00721C19">
    <w:pPr>
      <w:pStyle w:val="Header"/>
      <w:pBdr>
        <w:bottom w:val="single" w:sz="18" w:space="1" w:color="auto"/>
      </w:pBdr>
      <w:jc w:val="right"/>
      <w:rPr>
        <w:b/>
        <w:spacing w:val="20"/>
      </w:rPr>
    </w:pPr>
    <w:r w:rsidRPr="00721C19">
      <w:rPr>
        <w:b/>
        <w:spacing w:val="20"/>
      </w:rPr>
      <w:t>SSUET/QR/112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4E"/>
    <w:rsid w:val="00036745"/>
    <w:rsid w:val="00041A4B"/>
    <w:rsid w:val="00054905"/>
    <w:rsid w:val="00081640"/>
    <w:rsid w:val="000A78BB"/>
    <w:rsid w:val="00134FBD"/>
    <w:rsid w:val="001C3A7A"/>
    <w:rsid w:val="001C6A91"/>
    <w:rsid w:val="00282828"/>
    <w:rsid w:val="00283A03"/>
    <w:rsid w:val="002A143A"/>
    <w:rsid w:val="002E514E"/>
    <w:rsid w:val="002E7157"/>
    <w:rsid w:val="003F31C9"/>
    <w:rsid w:val="004152A5"/>
    <w:rsid w:val="00454723"/>
    <w:rsid w:val="004C36E9"/>
    <w:rsid w:val="004E3CBE"/>
    <w:rsid w:val="00576E23"/>
    <w:rsid w:val="00594631"/>
    <w:rsid w:val="005D74B5"/>
    <w:rsid w:val="00623438"/>
    <w:rsid w:val="00717235"/>
    <w:rsid w:val="00721C19"/>
    <w:rsid w:val="00831006"/>
    <w:rsid w:val="00866C04"/>
    <w:rsid w:val="008705DA"/>
    <w:rsid w:val="0094424F"/>
    <w:rsid w:val="00A51375"/>
    <w:rsid w:val="00B044C0"/>
    <w:rsid w:val="00BA27EC"/>
    <w:rsid w:val="00C21C78"/>
    <w:rsid w:val="00C334FF"/>
    <w:rsid w:val="00DD2EC2"/>
    <w:rsid w:val="00DD5C72"/>
    <w:rsid w:val="00E133E6"/>
    <w:rsid w:val="00E35D35"/>
    <w:rsid w:val="00F92916"/>
    <w:rsid w:val="00FC289F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6C2E0AE"/>
  <w15:docId w15:val="{F396430E-2342-40C1-A6A4-D39E78D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59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1C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1C1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3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BS\ComputerEngineeringLabsTit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9C6EA-C82B-4876-A757-57503D1A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ComputerEngineeringLabsTitle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Laboratory Manual</vt:lpstr>
    </vt:vector>
  </TitlesOfParts>
  <Company>Sir Syed University of Engg. &amp; Tech. KHI.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Laboratory Manual</dc:title>
  <dc:creator>Systems Manager</dc:creator>
  <cp:lastModifiedBy>pc</cp:lastModifiedBy>
  <cp:revision>2</cp:revision>
  <cp:lastPrinted>2001-07-17T13:32:00Z</cp:lastPrinted>
  <dcterms:created xsi:type="dcterms:W3CDTF">2018-07-09T17:34:00Z</dcterms:created>
  <dcterms:modified xsi:type="dcterms:W3CDTF">2018-07-09T17:34:00Z</dcterms:modified>
</cp:coreProperties>
</file>